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tblpY="8449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306494" w14:paraId="344EA545" w14:textId="77777777">
        <w:trPr>
          <w:cantSplit/>
          <w:trHeight w:hRule="exact" w:val="2694"/>
        </w:trPr>
        <w:tc>
          <w:tcPr>
            <w:tcW w:w="5000" w:type="pct"/>
          </w:tcPr>
          <w:p w14:paraId="30686113" w14:textId="77777777" w:rsidR="00306494" w:rsidRDefault="00C6046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SIT 213 </w:t>
            </w:r>
          </w:p>
          <w:p w14:paraId="2F60D36B" w14:textId="77777777" w:rsidR="00C6046F" w:rsidRDefault="00C6046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Atelier Logiciel</w:t>
            </w:r>
          </w:p>
          <w:p w14:paraId="309B8E95" w14:textId="77777777" w:rsidR="00306494" w:rsidRDefault="00AF221A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Rapport</w:t>
            </w:r>
          </w:p>
          <w:p w14:paraId="5AB9B462" w14:textId="77777777" w:rsidR="00306494" w:rsidRDefault="00AF221A">
            <w:pPr>
              <w:spacing w:before="120"/>
            </w:pPr>
            <w:r>
              <w:t>Formation par partenariat</w:t>
            </w:r>
          </w:p>
          <w:p w14:paraId="2149EDAB" w14:textId="77777777" w:rsidR="00306494" w:rsidRDefault="00C6046F">
            <w:pPr>
              <w:spacing w:before="120"/>
            </w:pPr>
            <w:r>
              <w:t>SIT 213</w:t>
            </w:r>
            <w:r w:rsidR="00AF221A">
              <w:t xml:space="preserve"> – S4</w:t>
            </w:r>
          </w:p>
          <w:p w14:paraId="2C2F7956" w14:textId="77777777" w:rsidR="00306494" w:rsidRDefault="00306494" w:rsidP="00AF221A">
            <w:pPr>
              <w:spacing w:before="120"/>
              <w:rPr>
                <w:b/>
                <w:sz w:val="22"/>
              </w:rPr>
            </w:pPr>
            <w:r>
              <w:t xml:space="preserve">Année scolaire </w:t>
            </w:r>
            <w:r w:rsidR="00AF221A">
              <w:t>2015-2016</w:t>
            </w:r>
          </w:p>
        </w:tc>
      </w:tr>
      <w:tr w:rsidR="00C6046F" w14:paraId="1EBA2510" w14:textId="77777777">
        <w:trPr>
          <w:cantSplit/>
          <w:trHeight w:hRule="exact" w:val="2694"/>
        </w:trPr>
        <w:tc>
          <w:tcPr>
            <w:tcW w:w="5000" w:type="pct"/>
          </w:tcPr>
          <w:p w14:paraId="4827176A" w14:textId="77777777" w:rsidR="00C6046F" w:rsidRDefault="00C6046F">
            <w:pPr>
              <w:rPr>
                <w:b/>
                <w:sz w:val="32"/>
              </w:rPr>
            </w:pPr>
          </w:p>
        </w:tc>
      </w:tr>
    </w:tbl>
    <w:p w14:paraId="662C8B56" w14:textId="77777777" w:rsidR="00676692" w:rsidRPr="00676692" w:rsidRDefault="00676692" w:rsidP="00676692">
      <w:pPr>
        <w:rPr>
          <w:vanish/>
        </w:rPr>
      </w:pPr>
    </w:p>
    <w:tbl>
      <w:tblPr>
        <w:tblpPr w:leftFromText="142" w:rightFromText="142" w:vertAnchor="page" w:horzAnchor="margin" w:tblpY="3183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306494" w14:paraId="3160C247" w14:textId="77777777">
        <w:trPr>
          <w:cantSplit/>
          <w:trHeight w:hRule="exact" w:val="2701"/>
        </w:trPr>
        <w:tc>
          <w:tcPr>
            <w:tcW w:w="5000" w:type="pct"/>
          </w:tcPr>
          <w:p w14:paraId="55EA48BE" w14:textId="77777777" w:rsidR="00306494" w:rsidRDefault="00AF221A">
            <w:pPr>
              <w:rPr>
                <w:sz w:val="24"/>
              </w:rPr>
            </w:pPr>
            <w:r>
              <w:rPr>
                <w:sz w:val="24"/>
              </w:rPr>
              <w:t>CORRE Mélanie</w:t>
            </w:r>
          </w:p>
          <w:p w14:paraId="17F58D73" w14:textId="77777777" w:rsidR="00306494" w:rsidRDefault="00AF221A">
            <w:pPr>
              <w:rPr>
                <w:sz w:val="24"/>
              </w:rPr>
            </w:pPr>
            <w:r>
              <w:rPr>
                <w:sz w:val="24"/>
              </w:rPr>
              <w:t>CHOVELON Pierrick</w:t>
            </w:r>
          </w:p>
          <w:p w14:paraId="424021E2" w14:textId="77777777" w:rsidR="00AF221A" w:rsidRDefault="00AF221A">
            <w:r>
              <w:rPr>
                <w:sz w:val="24"/>
              </w:rPr>
              <w:t>FIP 2A</w:t>
            </w:r>
            <w:r>
              <w:rPr>
                <w:sz w:val="24"/>
              </w:rPr>
              <w:br/>
              <w:t>PROMO 2017</w:t>
            </w:r>
          </w:p>
        </w:tc>
      </w:tr>
    </w:tbl>
    <w:p w14:paraId="6809FC33" w14:textId="77777777" w:rsidR="00306494" w:rsidRDefault="00306494">
      <w:pPr>
        <w:tabs>
          <w:tab w:val="left" w:pos="3360"/>
        </w:tabs>
        <w:sectPr w:rsidR="00306494"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14:paraId="621D2BA2" w14:textId="77777777" w:rsidR="00306494" w:rsidRDefault="00306494" w:rsidP="00322CC1">
      <w:pPr>
        <w:pStyle w:val="Sous-titre"/>
      </w:pPr>
      <w:r>
        <w:lastRenderedPageBreak/>
        <w:t>Sommaire</w:t>
      </w:r>
    </w:p>
    <w:p w14:paraId="3AA06FF4" w14:textId="77777777" w:rsidR="00722CA0" w:rsidRDefault="00306494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</w:pPr>
      <w:r>
        <w:fldChar w:fldCharType="begin"/>
      </w:r>
      <w:r>
        <w:instrText xml:space="preserve"> </w:instrText>
      </w:r>
      <w:r w:rsidR="00F73A41">
        <w:instrText>TOC</w:instrText>
      </w:r>
      <w:r>
        <w:instrText xml:space="preserve"> \o "1-3" \h \z \u </w:instrText>
      </w:r>
      <w:r>
        <w:fldChar w:fldCharType="separate"/>
      </w:r>
      <w:r w:rsidR="00722CA0">
        <w:rPr>
          <w:noProof/>
        </w:rPr>
        <w:t>1.</w:t>
      </w:r>
      <w:r w:rsidR="00722CA0"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  <w:tab/>
      </w:r>
      <w:r w:rsidR="00722CA0">
        <w:rPr>
          <w:noProof/>
        </w:rPr>
        <w:t>Introduction</w:t>
      </w:r>
      <w:r w:rsidR="00722CA0">
        <w:rPr>
          <w:noProof/>
        </w:rPr>
        <w:tab/>
      </w:r>
      <w:r w:rsidR="00722CA0">
        <w:rPr>
          <w:noProof/>
        </w:rPr>
        <w:fldChar w:fldCharType="begin"/>
      </w:r>
      <w:r w:rsidR="00722CA0">
        <w:rPr>
          <w:noProof/>
        </w:rPr>
        <w:instrText xml:space="preserve"> PAGEREF _Toc304621675 \h </w:instrText>
      </w:r>
      <w:r w:rsidR="00722CA0">
        <w:rPr>
          <w:noProof/>
        </w:rPr>
      </w:r>
      <w:r w:rsidR="00722CA0">
        <w:rPr>
          <w:noProof/>
        </w:rPr>
        <w:fldChar w:fldCharType="separate"/>
      </w:r>
      <w:r w:rsidR="00722CA0">
        <w:rPr>
          <w:noProof/>
        </w:rPr>
        <w:t>2</w:t>
      </w:r>
      <w:r w:rsidR="00722CA0">
        <w:rPr>
          <w:noProof/>
        </w:rPr>
        <w:fldChar w:fldCharType="end"/>
      </w:r>
    </w:p>
    <w:p w14:paraId="37F3C400" w14:textId="77777777" w:rsidR="00722CA0" w:rsidRDefault="00722CA0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Travail demande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B2FE1B" w14:textId="77777777" w:rsidR="00722CA0" w:rsidRDefault="00722CA0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CB1DEF" w14:textId="77777777" w:rsidR="00722CA0" w:rsidRDefault="00722CA0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4848A4" w14:textId="77777777" w:rsidR="00722CA0" w:rsidRDefault="00722CA0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17AE4C" w14:textId="77777777" w:rsidR="00722CA0" w:rsidRDefault="00722CA0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86509B" w14:textId="77777777" w:rsidR="00722CA0" w:rsidRDefault="00722CA0">
      <w:pPr>
        <w:pStyle w:val="TM2"/>
        <w:tabs>
          <w:tab w:val="left" w:pos="5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CF3095" w14:textId="77777777" w:rsidR="00722CA0" w:rsidRDefault="00722CA0">
      <w:pPr>
        <w:pStyle w:val="TM2"/>
        <w:tabs>
          <w:tab w:val="left" w:pos="629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etape finale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87C203" w14:textId="77777777" w:rsidR="00722CA0" w:rsidRDefault="00722CA0">
      <w:pPr>
        <w:pStyle w:val="TM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  <w:tab/>
      </w:r>
      <w:r>
        <w:rPr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2AA68F" w14:textId="77777777" w:rsidR="00722CA0" w:rsidRDefault="00722CA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ja-JP"/>
        </w:rPr>
      </w:pPr>
      <w:r>
        <w:rPr>
          <w:noProof/>
        </w:rPr>
        <w:t>Annexe 1 - Annexe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44A200" w14:textId="77777777" w:rsidR="00722CA0" w:rsidRDefault="00722CA0">
      <w:pPr>
        <w:pStyle w:val="TM2"/>
        <w:tabs>
          <w:tab w:val="left" w:pos="718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A1.1.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Annexe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07C2F9" w14:textId="77777777" w:rsidR="00722CA0" w:rsidRDefault="00722CA0">
      <w:pPr>
        <w:pStyle w:val="TM3"/>
        <w:tabs>
          <w:tab w:val="left" w:pos="1074"/>
          <w:tab w:val="right" w:leader="dot" w:pos="905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A1.1.1.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Annexe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_Toc304621686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45A02B" w14:textId="77777777" w:rsidR="00306494" w:rsidRDefault="00306494">
      <w:pPr>
        <w:tabs>
          <w:tab w:val="left" w:pos="3360"/>
        </w:tabs>
      </w:pPr>
      <w:r>
        <w:rPr>
          <w:rFonts w:cs="Arial"/>
          <w:sz w:val="24"/>
        </w:rPr>
        <w:fldChar w:fldCharType="end"/>
      </w:r>
    </w:p>
    <w:p w14:paraId="6B1E8190" w14:textId="77777777" w:rsidR="00306494" w:rsidRDefault="00306494">
      <w:pPr>
        <w:tabs>
          <w:tab w:val="left" w:pos="3360"/>
        </w:tabs>
        <w:sectPr w:rsidR="00306494">
          <w:headerReference w:type="default" r:id="rId13"/>
          <w:footerReference w:type="default" r:id="rId14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14:paraId="2C9E994E" w14:textId="3A8CAA0C" w:rsidR="00C70CEC" w:rsidRDefault="00C6046F" w:rsidP="00C70CEC">
      <w:pPr>
        <w:pStyle w:val="Titre1"/>
      </w:pPr>
      <w:bookmarkStart w:id="0" w:name="_Toc304621675"/>
      <w:r>
        <w:lastRenderedPageBreak/>
        <w:t>Introduction</w:t>
      </w:r>
      <w:bookmarkEnd w:id="0"/>
      <w:r w:rsidR="00C70CEC">
        <w:br w:type="page"/>
      </w:r>
    </w:p>
    <w:p w14:paraId="62141D58" w14:textId="37C57176" w:rsidR="00251BEE" w:rsidRDefault="00251BEE" w:rsidP="00AF221A">
      <w:pPr>
        <w:pStyle w:val="Titre1"/>
      </w:pPr>
      <w:bookmarkStart w:id="1" w:name="_Toc304621676"/>
      <w:r>
        <w:lastRenderedPageBreak/>
        <w:t>Travail demande</w:t>
      </w:r>
      <w:bookmarkEnd w:id="1"/>
    </w:p>
    <w:p w14:paraId="7FB86235" w14:textId="35DF0061" w:rsidR="00251BEE" w:rsidRDefault="00251BEE" w:rsidP="002B50BB">
      <w:pPr>
        <w:pStyle w:val="Titre2"/>
      </w:pPr>
      <w:bookmarkStart w:id="2" w:name="_Toc304621677"/>
      <w:r>
        <w:t>etape 1</w:t>
      </w:r>
      <w:bookmarkEnd w:id="2"/>
    </w:p>
    <w:p w14:paraId="62681C4A" w14:textId="7FCC973F" w:rsidR="00343DF8" w:rsidRDefault="00343DF8" w:rsidP="00F3197A">
      <w:pPr>
        <w:pStyle w:val="Corpsdetexte"/>
        <w:ind w:firstLine="567"/>
      </w:pPr>
      <w:r>
        <w:t>Après avoir compris ce qui nous est demandé et après avoir étudier la structure du projet (class</w:t>
      </w:r>
      <w:r w:rsidR="001B109A">
        <w:t>es, héritage, ...) nous avons</w:t>
      </w:r>
      <w:r>
        <w:t xml:space="preserve"> commencer l'étape 1 du projet. Celle-ci </w:t>
      </w:r>
      <w:r w:rsidR="001B109A">
        <w:t xml:space="preserve">consiste </w:t>
      </w:r>
      <w:r w:rsidR="00F3197A">
        <w:t xml:space="preserve">à développer </w:t>
      </w:r>
      <w:r w:rsidR="001B109A">
        <w:t xml:space="preserve"> la </w:t>
      </w:r>
      <w:r w:rsidR="001B109A" w:rsidRPr="001B109A">
        <w:rPr>
          <w:b/>
        </w:rPr>
        <w:t>transmission élémentaire « back-to-back »</w:t>
      </w:r>
      <w:r w:rsidR="001B109A">
        <w:t xml:space="preserve">. </w:t>
      </w:r>
      <w:r w:rsidR="00707DB4">
        <w:t>Ce</w:t>
      </w:r>
      <w:r w:rsidR="00F3197A">
        <w:t>lle-ci</w:t>
      </w:r>
      <w:r w:rsidR="00707DB4">
        <w:t xml:space="preserve"> correspond au modèle de transmission basique qui comporte une source, un transmetteur logique parfait, une destination ainsi que deux sondes logiques.</w:t>
      </w:r>
      <w:r w:rsidR="007F4867">
        <w:t xml:space="preserve"> La source pourra devra émettre une séquence booléenne fixe ou aléatoire.</w:t>
      </w:r>
      <w:r w:rsidR="002431F0">
        <w:t xml:space="preserve"> Le transmetteur quand à lui, ne fera que transmettre </w:t>
      </w:r>
      <w:r w:rsidR="0058242F">
        <w:t>le signal</w:t>
      </w:r>
      <w:r w:rsidR="002431F0">
        <w:t xml:space="preserve"> à la destination </w:t>
      </w:r>
      <w:r w:rsidR="00647195">
        <w:t xml:space="preserve">sans le modifier </w:t>
      </w:r>
      <w:r w:rsidR="002431F0">
        <w:t>(car transmetteur parfait).</w:t>
      </w:r>
      <w:r w:rsidR="00D8398E">
        <w:t xml:space="preserve"> La destination recevra</w:t>
      </w:r>
      <w:r w:rsidR="00F3197A">
        <w:t xml:space="preserve"> alors</w:t>
      </w:r>
      <w:r w:rsidR="00D8398E">
        <w:t xml:space="preserve"> </w:t>
      </w:r>
      <w:r w:rsidR="00555741">
        <w:t xml:space="preserve">ce signal. </w:t>
      </w:r>
      <w:r w:rsidR="00FF32AC">
        <w:t>Les deux sondes logiques permettent</w:t>
      </w:r>
      <w:r w:rsidR="009D6074" w:rsidRPr="009D6074">
        <w:t xml:space="preserve"> </w:t>
      </w:r>
      <w:r w:rsidR="009D6074">
        <w:t>quant à elles</w:t>
      </w:r>
      <w:r w:rsidR="00FF32AC">
        <w:t xml:space="preserve"> de visualiser le signal en sortie de la source</w:t>
      </w:r>
      <w:r w:rsidR="00C14156">
        <w:t xml:space="preserve"> (sonde 1)</w:t>
      </w:r>
      <w:r w:rsidR="00FF32AC">
        <w:t xml:space="preserve"> et en sortie du transmetteur</w:t>
      </w:r>
      <w:r w:rsidR="00C14156">
        <w:t xml:space="preserve"> (sonde 2)</w:t>
      </w:r>
      <w:r w:rsidR="00FF32AC">
        <w:t>.</w:t>
      </w:r>
      <w:r w:rsidR="00C14156">
        <w:t xml:space="preserve"> </w:t>
      </w:r>
    </w:p>
    <w:p w14:paraId="1A87AD8B" w14:textId="77777777" w:rsidR="00D82636" w:rsidRDefault="00D82636" w:rsidP="00F3197A">
      <w:pPr>
        <w:pStyle w:val="Corpsdetexte"/>
        <w:ind w:firstLine="567"/>
      </w:pPr>
    </w:p>
    <w:p w14:paraId="0E2D6B25" w14:textId="780BDDAD" w:rsidR="00D70B40" w:rsidRPr="00D70B40" w:rsidRDefault="00D70B40" w:rsidP="00D70B40">
      <w:pPr>
        <w:pStyle w:val="Corpsdetexte"/>
        <w:ind w:firstLine="567"/>
      </w:pPr>
      <w:r>
        <w:t xml:space="preserve">La méthode principale du projet est le </w:t>
      </w:r>
      <w:r>
        <w:rPr>
          <w:b/>
        </w:rPr>
        <w:t>main</w:t>
      </w:r>
      <w:r>
        <w:t xml:space="preserve"> de la classe </w:t>
      </w:r>
      <w:r>
        <w:rPr>
          <w:b/>
        </w:rPr>
        <w:t>Simulateur</w:t>
      </w:r>
      <w:r>
        <w:t xml:space="preserve">. Dans celui-ci se trouve la déclaration d’un objet </w:t>
      </w:r>
      <w:r>
        <w:rPr>
          <w:b/>
        </w:rPr>
        <w:t>Simulateur</w:t>
      </w:r>
      <w:r>
        <w:t xml:space="preserve"> et l’appelle aux différentes méthodes utilisées </w:t>
      </w:r>
      <w:r w:rsidRPr="003B3FD3">
        <w:rPr>
          <w:b/>
        </w:rPr>
        <w:t>(</w:t>
      </w:r>
      <w:r w:rsidR="00646394" w:rsidRPr="003B3FD3">
        <w:rPr>
          <w:b/>
        </w:rPr>
        <w:t>.execute()</w:t>
      </w:r>
      <w:r w:rsidR="00646394">
        <w:t xml:space="preserve">, </w:t>
      </w:r>
      <w:r w:rsidR="00646394" w:rsidRPr="003B3FD3">
        <w:rPr>
          <w:b/>
        </w:rPr>
        <w:t>.calculTauxErreurBinaire()</w:t>
      </w:r>
      <w:r w:rsidR="00646394">
        <w:t>, ...</w:t>
      </w:r>
      <w:r>
        <w:t>).</w:t>
      </w:r>
    </w:p>
    <w:p w14:paraId="57CEF0E2" w14:textId="77777777" w:rsidR="007544E8" w:rsidRDefault="007544E8" w:rsidP="00F3197A">
      <w:pPr>
        <w:pStyle w:val="Corpsdetexte"/>
        <w:ind w:firstLine="567"/>
      </w:pPr>
    </w:p>
    <w:p w14:paraId="0E63D00B" w14:textId="25A20FC3" w:rsidR="00306C21" w:rsidRPr="005F42B1" w:rsidRDefault="00306C21" w:rsidP="00F3197A">
      <w:pPr>
        <w:pStyle w:val="Corpsdetexte"/>
        <w:ind w:firstLine="567"/>
      </w:pPr>
      <w:r>
        <w:t xml:space="preserve">Nous avons choisi de déclarer et d’instancier </w:t>
      </w:r>
      <w:r w:rsidR="0025421C">
        <w:t>tous les</w:t>
      </w:r>
      <w:r>
        <w:t xml:space="preserve"> objets</w:t>
      </w:r>
      <w:r w:rsidR="0025421C">
        <w:t xml:space="preserve"> </w:t>
      </w:r>
      <w:r>
        <w:t xml:space="preserve"> de la chaîne de transmission dans le constructeur de </w:t>
      </w:r>
      <w:r w:rsidRPr="00306C21">
        <w:rPr>
          <w:b/>
        </w:rPr>
        <w:t>Simulateur</w:t>
      </w:r>
      <w:r>
        <w:t>.</w:t>
      </w:r>
      <w:r w:rsidR="000541EA">
        <w:t xml:space="preserve"> Le constructeur appelle la méthode </w:t>
      </w:r>
      <w:r w:rsidR="000541EA">
        <w:rPr>
          <w:b/>
        </w:rPr>
        <w:t>analyseArguments</w:t>
      </w:r>
      <w:r w:rsidR="000541EA">
        <w:t xml:space="preserve"> pour mettre à jour les attributs de l’objet selon les paramètres passés dans la ligne de commande.</w:t>
      </w:r>
      <w:r w:rsidR="005F42B1">
        <w:t xml:space="preserve"> Selon la valeur de l’attribut </w:t>
      </w:r>
      <w:r w:rsidR="005F42B1">
        <w:rPr>
          <w:b/>
        </w:rPr>
        <w:t>seed</w:t>
      </w:r>
      <w:r w:rsidR="005F42B1">
        <w:t xml:space="preserve">, nous déclarons soit une </w:t>
      </w:r>
      <w:r w:rsidR="005F42B1" w:rsidRPr="005F42B1">
        <w:rPr>
          <w:b/>
        </w:rPr>
        <w:t>SourceFixe</w:t>
      </w:r>
      <w:r w:rsidR="005F42B1">
        <w:t>,</w:t>
      </w:r>
      <w:r w:rsidR="005F42B1" w:rsidRPr="005F42B1">
        <w:rPr>
          <w:b/>
        </w:rPr>
        <w:t xml:space="preserve"> </w:t>
      </w:r>
      <w:r w:rsidR="005F42B1">
        <w:t xml:space="preserve">soit une </w:t>
      </w:r>
      <w:r w:rsidR="005F42B1">
        <w:rPr>
          <w:b/>
        </w:rPr>
        <w:t>SourceAleatoire</w:t>
      </w:r>
      <w:r w:rsidR="005F42B1" w:rsidRPr="005F42B1">
        <w:t>.</w:t>
      </w:r>
      <w:r w:rsidR="00EC4503">
        <w:t xml:space="preserve"> Les sondes sont ensuite</w:t>
      </w:r>
      <w:r w:rsidR="005F69D2">
        <w:t xml:space="preserve"> connecter aux bons éléments</w:t>
      </w:r>
      <w:r w:rsidR="00592780">
        <w:t>.</w:t>
      </w:r>
    </w:p>
    <w:p w14:paraId="708D98C7" w14:textId="77777777" w:rsidR="0025421C" w:rsidRDefault="0025421C" w:rsidP="00F3197A">
      <w:pPr>
        <w:pStyle w:val="Corpsdetexte"/>
        <w:ind w:firstLine="567"/>
      </w:pPr>
    </w:p>
    <w:p w14:paraId="7D13CBCC" w14:textId="42F3DCB9" w:rsidR="00D82636" w:rsidRDefault="00F9677B" w:rsidP="00F3197A">
      <w:pPr>
        <w:pStyle w:val="Corpsdetexte"/>
        <w:ind w:firstLine="567"/>
      </w:pPr>
      <w:r>
        <w:t xml:space="preserve">Dans cette première étape, il nous était demandé de </w:t>
      </w:r>
      <w:r w:rsidR="00361AB0">
        <w:t>dévelo</w:t>
      </w:r>
      <w:r w:rsidR="00E651C2">
        <w:t xml:space="preserve">pper les deux types </w:t>
      </w:r>
      <w:r w:rsidR="00DA49D6">
        <w:t>de sources (Fixe et Aléatoire)</w:t>
      </w:r>
      <w:r w:rsidR="00002349">
        <w:t>, ainsi que d’écrire le code de la méthode qui permet de calculer le taux d’</w:t>
      </w:r>
      <w:r w:rsidR="00B2682A">
        <w:t>erreur bianire</w:t>
      </w:r>
      <w:r w:rsidR="00DA49D6">
        <w:t>.</w:t>
      </w:r>
      <w:r w:rsidR="00237C4B">
        <w:t xml:space="preserve"> </w:t>
      </w:r>
    </w:p>
    <w:p w14:paraId="227C55F6" w14:textId="77777777" w:rsidR="00237C4B" w:rsidRDefault="00237C4B" w:rsidP="00F3197A">
      <w:pPr>
        <w:pStyle w:val="Corpsdetexte"/>
        <w:ind w:firstLine="567"/>
      </w:pPr>
    </w:p>
    <w:p w14:paraId="20AEFFFD" w14:textId="23717A47" w:rsidR="00237C4B" w:rsidRDefault="00CE053A" w:rsidP="00F3197A">
      <w:pPr>
        <w:pStyle w:val="Corpsdetexte"/>
        <w:ind w:firstLine="567"/>
      </w:pPr>
      <w:r>
        <w:t>Pour la source fixe, le code est relativement simple. La suite de bits</w:t>
      </w:r>
      <w:r w:rsidR="00475298">
        <w:t xml:space="preserve"> </w:t>
      </w:r>
      <w:r w:rsidR="00B86C82">
        <w:t xml:space="preserve">passée en paramètre est </w:t>
      </w:r>
      <w:r w:rsidR="00C202A6">
        <w:t xml:space="preserve">analysée par le constructeur de </w:t>
      </w:r>
      <w:r w:rsidR="00C202A6" w:rsidRPr="002B33BB">
        <w:rPr>
          <w:b/>
        </w:rPr>
        <w:t>SourceFixe</w:t>
      </w:r>
      <w:r w:rsidR="00C202A6">
        <w:t>.</w:t>
      </w:r>
      <w:r w:rsidR="00322CC1">
        <w:t xml:space="preserve"> Celui-ci, selon </w:t>
      </w:r>
      <w:r w:rsidR="00475298">
        <w:t>le caractère (1 ou 0)</w:t>
      </w:r>
      <w:r w:rsidR="007842D4">
        <w:t xml:space="preserve">, </w:t>
      </w:r>
      <w:r w:rsidR="002B33BB">
        <w:t>remplit</w:t>
      </w:r>
      <w:r w:rsidR="007842D4">
        <w:t xml:space="preserve"> les cases d’un tableau de </w:t>
      </w:r>
      <w:r w:rsidR="007842D4" w:rsidRPr="002B33BB">
        <w:rPr>
          <w:b/>
        </w:rPr>
        <w:t>Boolean</w:t>
      </w:r>
      <w:r w:rsidR="007842D4">
        <w:t xml:space="preserve">. Ce tableau </w:t>
      </w:r>
      <w:r w:rsidR="002B33BB">
        <w:t>est ensuite</w:t>
      </w:r>
      <w:r w:rsidR="007842D4">
        <w:t xml:space="preserve"> utilisé</w:t>
      </w:r>
      <w:r w:rsidR="002B33BB">
        <w:t xml:space="preserve"> lors de l’instanciation</w:t>
      </w:r>
      <w:r w:rsidR="007842D4">
        <w:t xml:space="preserve"> </w:t>
      </w:r>
      <w:r w:rsidR="002B33BB">
        <w:t>d’</w:t>
      </w:r>
      <w:r w:rsidR="007842D4">
        <w:t xml:space="preserve">un objet </w:t>
      </w:r>
      <w:r w:rsidR="007842D4" w:rsidRPr="00B4763B">
        <w:rPr>
          <w:b/>
        </w:rPr>
        <w:t>Information</w:t>
      </w:r>
      <w:r w:rsidR="007842D4">
        <w:t xml:space="preserve"> qui correspond à </w:t>
      </w:r>
      <w:r w:rsidR="004246EC">
        <w:t>l’attribut</w:t>
      </w:r>
      <w:r w:rsidR="00D85184">
        <w:t xml:space="preserve"> </w:t>
      </w:r>
      <w:r w:rsidR="00D85184" w:rsidRPr="002B33BB">
        <w:rPr>
          <w:b/>
        </w:rPr>
        <w:t>informationGeneree</w:t>
      </w:r>
      <w:r w:rsidR="007842D4">
        <w:t xml:space="preserve"> de la source.</w:t>
      </w:r>
      <w:r w:rsidR="00E732E0">
        <w:t xml:space="preserve"> </w:t>
      </w:r>
    </w:p>
    <w:p w14:paraId="2E9E5961" w14:textId="77777777" w:rsidR="00C951C8" w:rsidRDefault="00C951C8" w:rsidP="00F3197A">
      <w:pPr>
        <w:pStyle w:val="Corpsdetexte"/>
        <w:ind w:firstLine="567"/>
      </w:pPr>
    </w:p>
    <w:p w14:paraId="536CCAD6" w14:textId="13DEAB31" w:rsidR="00E732E0" w:rsidRDefault="00E732E0" w:rsidP="00E732E0">
      <w:pPr>
        <w:pStyle w:val="Corpsdetexte"/>
      </w:pPr>
      <w:r>
        <w:tab/>
        <w:t>Pour la source aléatoire, le code diffère légèrement. En effet, l’option</w:t>
      </w:r>
      <w:r w:rsidRPr="00E732E0">
        <w:rPr>
          <w:b/>
        </w:rPr>
        <w:t xml:space="preserve"> </w:t>
      </w:r>
      <w:r>
        <w:rPr>
          <w:b/>
        </w:rPr>
        <w:t>–</w:t>
      </w:r>
      <w:r w:rsidRPr="00E732E0">
        <w:rPr>
          <w:b/>
        </w:rPr>
        <w:t>mess</w:t>
      </w:r>
      <w:r>
        <w:rPr>
          <w:b/>
        </w:rPr>
        <w:t xml:space="preserve"> </w:t>
      </w:r>
      <w:r>
        <w:t>correspond maintenant au nombre d’éléments que la source aléatoire doit générer de manière aléatoire.</w:t>
      </w:r>
      <w:r w:rsidR="005C371C">
        <w:t xml:space="preserve"> Le constructeur de </w:t>
      </w:r>
      <w:r w:rsidR="005C371C" w:rsidRPr="005C371C">
        <w:rPr>
          <w:b/>
        </w:rPr>
        <w:t>SourceAleatoire</w:t>
      </w:r>
      <w:r w:rsidR="005C371C">
        <w:t xml:space="preserve"> remplit, grâce à un objet </w:t>
      </w:r>
      <w:r w:rsidR="005C371C" w:rsidRPr="005C371C">
        <w:rPr>
          <w:b/>
        </w:rPr>
        <w:t xml:space="preserve">Random </w:t>
      </w:r>
      <w:r w:rsidR="005C371C">
        <w:t xml:space="preserve">et à la méthode </w:t>
      </w:r>
      <w:r w:rsidR="005C371C" w:rsidRPr="005C371C">
        <w:rPr>
          <w:b/>
        </w:rPr>
        <w:t>nextBoolean()</w:t>
      </w:r>
      <w:r w:rsidR="005C371C">
        <w:t xml:space="preserve">, un tableau de </w:t>
      </w:r>
      <w:r w:rsidR="005C371C" w:rsidRPr="005C371C">
        <w:rPr>
          <w:b/>
        </w:rPr>
        <w:t>Boolean</w:t>
      </w:r>
      <w:r w:rsidR="005C371C">
        <w:rPr>
          <w:b/>
        </w:rPr>
        <w:t xml:space="preserve"> </w:t>
      </w:r>
      <w:r w:rsidR="005C371C">
        <w:t xml:space="preserve">qui constituera les données à transmettre. L’objet </w:t>
      </w:r>
      <w:r w:rsidR="005C371C" w:rsidRPr="005C371C">
        <w:rPr>
          <w:b/>
        </w:rPr>
        <w:t>Random</w:t>
      </w:r>
      <w:r w:rsidR="005C371C">
        <w:rPr>
          <w:b/>
        </w:rPr>
        <w:t xml:space="preserve"> </w:t>
      </w:r>
      <w:r w:rsidR="005C371C">
        <w:t xml:space="preserve">utilise le </w:t>
      </w:r>
      <w:r w:rsidR="00005021">
        <w:rPr>
          <w:b/>
        </w:rPr>
        <w:t>seed</w:t>
      </w:r>
      <w:r w:rsidR="00005021">
        <w:t xml:space="preserve"> (graine) passé en para</w:t>
      </w:r>
      <w:r w:rsidR="00B4763B">
        <w:t>mètre pour initialiser le générateur aléatoire</w:t>
      </w:r>
      <w:r w:rsidR="00005021">
        <w:t>.</w:t>
      </w:r>
      <w:r w:rsidR="0007277B">
        <w:t xml:space="preserve"> Le tableau est ensuite utilisé lors de l’instanciation d’un objet </w:t>
      </w:r>
      <w:r w:rsidR="0007277B" w:rsidRPr="00B4763B">
        <w:rPr>
          <w:b/>
        </w:rPr>
        <w:t>Information</w:t>
      </w:r>
      <w:r w:rsidR="0007277B">
        <w:t xml:space="preserve"> qui correspond à l’attribut </w:t>
      </w:r>
      <w:r w:rsidR="0007277B" w:rsidRPr="002B33BB">
        <w:rPr>
          <w:b/>
        </w:rPr>
        <w:t>informationGeneree</w:t>
      </w:r>
      <w:r w:rsidR="0007277B">
        <w:t xml:space="preserve"> de la source.</w:t>
      </w:r>
    </w:p>
    <w:p w14:paraId="0BD7A32D" w14:textId="71497114" w:rsidR="00C951C8" w:rsidRDefault="00C951C8" w:rsidP="00E732E0">
      <w:pPr>
        <w:pStyle w:val="Corpsdetexte"/>
      </w:pPr>
      <w:r>
        <w:tab/>
      </w:r>
    </w:p>
    <w:p w14:paraId="6A9BAD04" w14:textId="6EDB70D0" w:rsidR="00C951C8" w:rsidRDefault="00C951C8" w:rsidP="00516E82">
      <w:pPr>
        <w:pStyle w:val="Corpsdetexte"/>
        <w:ind w:firstLine="567"/>
      </w:pPr>
      <w:r>
        <w:t xml:space="preserve">La méthode </w:t>
      </w:r>
      <w:r w:rsidRPr="00C951C8">
        <w:rPr>
          <w:b/>
        </w:rPr>
        <w:t>calculTauxErreurBinaire</w:t>
      </w:r>
      <w:r>
        <w:t xml:space="preserve"> récupère l’information émise par la source et l’information reçue par la destination.</w:t>
      </w:r>
      <w:r w:rsidR="00602477">
        <w:t xml:space="preserve"> Une boucle est alors utilisée pou</w:t>
      </w:r>
      <w:r w:rsidR="00060896">
        <w:t>r</w:t>
      </w:r>
      <w:r w:rsidR="00602477">
        <w:t xml:space="preserve"> comparer chaque </w:t>
      </w:r>
      <w:r w:rsidR="00060896">
        <w:t>caractères envoyés et reçus. S’</w:t>
      </w:r>
      <w:r w:rsidR="00602477">
        <w:t xml:space="preserve">il y a une différence entre les deux, une variable </w:t>
      </w:r>
      <w:r w:rsidR="00602477" w:rsidRPr="00602477">
        <w:rPr>
          <w:b/>
        </w:rPr>
        <w:t>nbBitsErrones</w:t>
      </w:r>
      <w:r w:rsidR="00602477">
        <w:t xml:space="preserve"> </w:t>
      </w:r>
      <w:r w:rsidR="00604EAA">
        <w:t xml:space="preserve">est incrémentée. Le </w:t>
      </w:r>
      <w:r w:rsidR="00604EAA" w:rsidRPr="00604EAA">
        <w:rPr>
          <w:b/>
        </w:rPr>
        <w:t>TEB</w:t>
      </w:r>
      <w:r w:rsidR="00604EAA">
        <w:t xml:space="preserve"> est ensuite calculer en faisant le rapport entre le nombre de bits erronés et le nom</w:t>
      </w:r>
      <w:r w:rsidR="000A13CF">
        <w:t>bre de bits total du message env</w:t>
      </w:r>
      <w:r w:rsidR="00604EAA">
        <w:t>oyé.</w:t>
      </w:r>
    </w:p>
    <w:p w14:paraId="34D967BE" w14:textId="799BB7C6" w:rsidR="007F644A" w:rsidRDefault="00F05DA1" w:rsidP="00516E82">
      <w:pPr>
        <w:pStyle w:val="Corpsdetexte"/>
        <w:ind w:firstLine="567"/>
      </w:pPr>
      <w:r>
        <w:br/>
      </w:r>
      <w:r>
        <w:br/>
      </w:r>
      <w:r>
        <w:br/>
      </w:r>
      <w:r>
        <w:br/>
      </w:r>
    </w:p>
    <w:p w14:paraId="2E792C0D" w14:textId="77777777" w:rsidR="00F05DA1" w:rsidRDefault="00F05DA1" w:rsidP="00516E82">
      <w:pPr>
        <w:pStyle w:val="Corpsdetexte"/>
        <w:ind w:firstLine="567"/>
      </w:pPr>
    </w:p>
    <w:p w14:paraId="16D838BD" w14:textId="77777777" w:rsidR="00F05DA1" w:rsidRDefault="00F05DA1" w:rsidP="00516E82">
      <w:pPr>
        <w:pStyle w:val="Corpsdetexte"/>
        <w:ind w:firstLine="567"/>
      </w:pPr>
    </w:p>
    <w:p w14:paraId="00055D64" w14:textId="77777777" w:rsidR="00F05DA1" w:rsidRDefault="00F05DA1" w:rsidP="00516E82">
      <w:pPr>
        <w:pStyle w:val="Corpsdetexte"/>
        <w:ind w:firstLine="567"/>
      </w:pPr>
    </w:p>
    <w:p w14:paraId="136DB5B3" w14:textId="2D5B52EB" w:rsidR="007F644A" w:rsidRDefault="007F644A" w:rsidP="007F644A">
      <w:pPr>
        <w:pStyle w:val="Titre4"/>
      </w:pPr>
      <w:r>
        <w:lastRenderedPageBreak/>
        <w:t>Vérifications bon fonctionnement:</w:t>
      </w:r>
    </w:p>
    <w:p w14:paraId="470E89CD" w14:textId="01331186" w:rsidR="007F644A" w:rsidRDefault="007F644A" w:rsidP="007F644A">
      <w:pPr>
        <w:pStyle w:val="Corpsdetexte"/>
        <w:ind w:left="567"/>
      </w:pPr>
      <w:r>
        <w:t>Nous avons vérifié que les sondes affichaient de bonnes courbes avec plusieurs tests.</w:t>
      </w:r>
    </w:p>
    <w:p w14:paraId="5D0E0DA3" w14:textId="78ED37FA" w:rsidR="00F05DA1" w:rsidRDefault="00F25FAF" w:rsidP="00F25FAF">
      <w:pPr>
        <w:pStyle w:val="Corpsdetexte"/>
        <w:numPr>
          <w:ilvl w:val="0"/>
          <w:numId w:val="26"/>
        </w:num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4E0D97" wp14:editId="2442F462">
                <wp:simplePos x="0" y="0"/>
                <wp:positionH relativeFrom="margin">
                  <wp:posOffset>758825</wp:posOffset>
                </wp:positionH>
                <wp:positionV relativeFrom="paragraph">
                  <wp:posOffset>245110</wp:posOffset>
                </wp:positionV>
                <wp:extent cx="4166870" cy="2517775"/>
                <wp:effectExtent l="25400" t="25400" r="24130" b="0"/>
                <wp:wrapSquare wrapText="bothSides"/>
                <wp:docPr id="5" name="Groupe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2517775"/>
                          <a:chOff x="0" y="0"/>
                          <a:chExt cx="5755005" cy="3477895"/>
                        </a:xfrm>
                      </wpg:grpSpPr>
                      <pic:pic xmlns:pic="http://schemas.openxmlformats.org/drawingml/2006/picture">
                        <pic:nvPicPr>
                          <pic:cNvPr id="3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00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" name="Zone de texte 4"/>
                        <wps:cNvSpPr txBox="1"/>
                        <wps:spPr>
                          <a:xfrm>
                            <a:off x="0" y="3219450"/>
                            <a:ext cx="57550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4FE1127" w14:textId="77777777" w:rsidR="00F05DA1" w:rsidRPr="00D51553" w:rsidRDefault="00F05DA1" w:rsidP="00FF4CA0">
                              <w:pPr>
                                <w:pStyle w:val="Lgende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2B50BB">
                                <w:fldChar w:fldCharType="begin"/>
                              </w:r>
                              <w:r w:rsidR="002B50BB">
                                <w:instrText xml:space="preserve"> SEQ Figure \* ARABIC </w:instrText>
                              </w:r>
                              <w:r w:rsidR="002B50BB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2B50BB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: Résultats obtenus (-mess 10101010)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r 5" o:spid="_x0000_s1026" style="position:absolute;left:0;text-align:left;margin-left:59.75pt;margin-top:19.3pt;width:328.1pt;height:198.25pt;z-index:251659264;mso-position-horizontal-relative:margin" coordsize="5755005,347789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755005;height:31623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cK&#10;YDvDAAAA2gAAAA8AAABkcnMvZG93bnJldi54bWxEj0FrwkAUhO8F/8PyhN7qRgtFoquooG0plCbq&#10;/ZF9ZqPZtzG7NfHfdwuFHoeZ+YaZL3tbixu1vnKsYDxKQBAXTldcKjjst09TED4ga6wdk4I7eVgu&#10;Bg9zTLXrOKNbHkoRIexTVGBCaFIpfWHIoh+5hjh6J9daDFG2pdQtdhFuazlJkhdpseK4YLChjaHi&#10;kn9bBa/H3cTcvz7fP0ivM51v9911elbqcdivZiAC9eE//Nd+0wqe4fdKvAFy8QM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lwpgO8MAAADaAAAADwAAAAAAAAAAAAAAAACcAgAA&#10;ZHJzL2Rvd25yZXYueG1sUEsFBgAAAAAEAAQA9wAAAIwDAAAAAA==&#10;" stroked="t" strokecolor="black [3213]">
                  <v:imagedata r:id="rId16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4" o:spid="_x0000_s1028" type="#_x0000_t202" style="position:absolute;top:3219450;width:5755005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khShwgAA&#10;ANoAAAAPAAAAZHJzL2Rvd25yZXYueG1sRI9Pi8IwFMTvC36H8AQvi6aKyFKN4l/w4B50xfOjebbF&#10;5qUk0dZvbwRhj8PM/IaZLVpTiQc5X1pWMBwkIIgzq0vOFZz/dv0fED4ga6wsk4IneVjMO18zTLVt&#10;+EiPU8hFhLBPUUERQp1K6bOCDPqBrYmjd7XOYIjS5VI7bCLcVHKUJBNpsOS4UGBN64Ky2+luFEw2&#10;7t4cef29OW8P+Fvno8vqeVGq122XUxCB2vAf/rT3WsEY3lfiDZ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6SFKHCAAAA2gAAAA8AAAAAAAAAAAAAAAAAlwIAAGRycy9kb3du&#10;cmV2LnhtbFBLBQYAAAAABAAEAPUAAACGAwAAAAA=&#10;" stroked="f">
                  <v:textbox inset="0,0,0,0">
                    <w:txbxContent>
                      <w:p w14:paraId="24FE1127" w14:textId="77777777" w:rsidR="00F05DA1" w:rsidRPr="00D51553" w:rsidRDefault="00F05DA1" w:rsidP="00FF4CA0">
                        <w:pPr>
                          <w:pStyle w:val="Lgende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2B50BB">
                          <w:fldChar w:fldCharType="begin"/>
                        </w:r>
                        <w:r w:rsidR="002B50BB">
                          <w:instrText xml:space="preserve"> SEQ Figure \* ARABIC </w:instrText>
                        </w:r>
                        <w:r w:rsidR="002B50BB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2B50BB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: Résultats obtenus (-mess 10101010)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F05DA1">
        <w:t>Ligne de commande :</w:t>
      </w:r>
      <w:r w:rsidR="00FF4CA0">
        <w:t xml:space="preserve"> </w:t>
      </w:r>
      <w:r w:rsidR="00FF4CA0" w:rsidRPr="004C5932">
        <w:rPr>
          <w:rFonts w:ascii="Consolas" w:hAnsi="Consolas" w:cs="Arial"/>
        </w:rPr>
        <w:t>java Simulateur –mess 10101010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C4D1439" w14:textId="119326A6" w:rsidR="00FF4CA0" w:rsidRDefault="00F05DA1" w:rsidP="00F05DA1">
      <w:pPr>
        <w:pStyle w:val="Corpsdetexte"/>
        <w:ind w:left="360"/>
      </w:pPr>
      <w:r>
        <w:t>Les courbes des sondes 1 et 2 sont identiques</w:t>
      </w:r>
      <w:r w:rsidR="002B3E02">
        <w:t>. Le caractère parfait du</w:t>
      </w:r>
      <w:r>
        <w:t xml:space="preserve"> </w:t>
      </w:r>
      <w:r w:rsidRPr="00F05DA1">
        <w:rPr>
          <w:b/>
        </w:rPr>
        <w:t>Transmetteur</w:t>
      </w:r>
      <w:r w:rsidR="002B3E02">
        <w:t xml:space="preserve"> est bien mis en évidence.</w:t>
      </w:r>
    </w:p>
    <w:p w14:paraId="1A30B3BE" w14:textId="5C8D3B1A" w:rsidR="00FF4CA0" w:rsidRDefault="00FF4CA0" w:rsidP="00B178A0">
      <w:pPr>
        <w:pStyle w:val="Corpsdetexte"/>
        <w:numPr>
          <w:ilvl w:val="0"/>
          <w:numId w:val="26"/>
        </w:numPr>
        <w:ind w:left="426" w:hanging="66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C51777" wp14:editId="7BB2CBBB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4094480" cy="2351405"/>
                <wp:effectExtent l="0" t="0" r="0" b="10795"/>
                <wp:wrapSquare wrapText="bothSides"/>
                <wp:docPr id="9" name="Groupe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4480" cy="2351405"/>
                          <a:chOff x="0" y="0"/>
                          <a:chExt cx="5755005" cy="3305175"/>
                        </a:xfrm>
                      </wpg:grpSpPr>
                      <pic:pic xmlns:pic="http://schemas.openxmlformats.org/drawingml/2006/picture">
                        <pic:nvPicPr>
                          <pic:cNvPr id="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005" cy="298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Zone de texte 8"/>
                        <wps:cNvSpPr txBox="1"/>
                        <wps:spPr>
                          <a:xfrm>
                            <a:off x="0" y="3046730"/>
                            <a:ext cx="575500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7B9E79A" w14:textId="255DDA14" w:rsidR="00FF4CA0" w:rsidRPr="0047246E" w:rsidRDefault="00FF4CA0" w:rsidP="00FF4CA0">
                              <w:pPr>
                                <w:pStyle w:val="Lgende"/>
                                <w:jc w:val="center"/>
                                <w:rPr>
                                  <w:noProof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r w:rsidR="002B50BB">
                                <w:fldChar w:fldCharType="begin"/>
                              </w:r>
                              <w:r w:rsidR="002B50BB">
                                <w:instrText xml:space="preserve"> SEQ Figure \* ARABIC </w:instrText>
                              </w:r>
                              <w:r w:rsidR="002B50BB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2B50BB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: Résultats obtenus (-mess 10 -seed 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r 9" o:spid="_x0000_s1029" style="position:absolute;left:0;text-align:left;margin-left:0;margin-top:14.05pt;width:322.4pt;height:185.15pt;z-index:251661312;mso-position-horizontal:center;mso-position-horizontal-relative:margin;mso-width-relative:margin;mso-height-relative:margin" coordsize="5755005,330517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">
                <v:shape id="Image 4" o:spid="_x0000_s1030" type="#_x0000_t75" style="position:absolute;width:5755005;height:29895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tF&#10;cbbCAAAA2gAAAA8AAABkcnMvZG93bnJldi54bWxEj0FrAjEUhO+F/ofwCr3VrB5qXY1iLYIHD+2u&#10;CN4em+dmcfOyJFHXf28KgsdhZr5hZovetuJCPjSOFQwHGQjiyumGawW7cv3xBSJEZI2tY1JwowCL&#10;+evLDHPtrvxHlyLWIkE45KjAxNjlUobKkMUwcB1x8o7OW4xJ+lpqj9cEt60cZdmntNhwWjDY0cpQ&#10;dSrOVsGkDIfRT2n9r+T9tsNhP16Zb6Xe3/rlFESkPj7Dj/ZGKxjD/5V0A+T8D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bRXG2wgAAANoAAAAPAAAAAAAAAAAAAAAAAJwCAABk&#10;cnMvZG93bnJldi54bWxQSwUGAAAAAAQABAD3AAAAiwMAAAAA&#10;">
                  <v:imagedata r:id="rId18" o:title=""/>
                  <v:path arrowok="t"/>
                </v:shape>
                <v:shape id="Zone de texte 8" o:spid="_x0000_s1031" type="#_x0000_t202" style="position:absolute;top:3046730;width:5755005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x6kvgAA&#10;ANoAAAAPAAAAZHJzL2Rvd25yZXYueG1sRE/LisIwFN0L/kO4ghsZU12IVKOML3ChC6u4vjR32jLN&#10;TUmirX9vFoLLw3kv152pxZOcrywrmIwTEMS51RUXCm7Xw88chA/IGmvLpOBFHtarfm+JqbYtX+iZ&#10;hULEEPYpKihDaFIpfV6SQT+2DXHk/qwzGCJ0hdQO2xhuajlNkpk0WHFsKLGhbUn5f/YwCmY792gv&#10;vB3tbvsTnptiet+87koNB93vAkSgLnzFH/dRK4hb45V4A+TqD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98epL4AAADaAAAADwAAAAAAAAAAAAAAAACXAgAAZHJzL2Rvd25yZXYu&#10;eG1sUEsFBgAAAAAEAAQA9QAAAIIDAAAAAA==&#10;" stroked="f">
                  <v:textbox inset="0,0,0,0">
                    <w:txbxContent>
                      <w:p w14:paraId="57B9E79A" w14:textId="255DDA14" w:rsidR="00FF4CA0" w:rsidRPr="0047246E" w:rsidRDefault="00FF4CA0" w:rsidP="00FF4CA0">
                        <w:pPr>
                          <w:pStyle w:val="Lgende"/>
                          <w:jc w:val="center"/>
                          <w:rPr>
                            <w:noProof/>
                            <w:sz w:val="20"/>
                          </w:rPr>
                        </w:pPr>
                        <w:r>
                          <w:t xml:space="preserve">Figure </w:t>
                        </w:r>
                        <w:r w:rsidR="002B50BB">
                          <w:fldChar w:fldCharType="begin"/>
                        </w:r>
                        <w:r w:rsidR="002B50BB">
                          <w:instrText xml:space="preserve"> SEQ Figure \* ARABIC </w:instrText>
                        </w:r>
                        <w:r w:rsidR="002B50BB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2B50BB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: Résultats obtenus (-mess 10 -seed 3)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 xml:space="preserve">Ligne de commande : </w:t>
      </w:r>
      <w:r w:rsidRPr="004C5932">
        <w:rPr>
          <w:rFonts w:ascii="Consolas" w:hAnsi="Consolas"/>
        </w:rPr>
        <w:t>java Simulateur –mess 10 –seed 3 </w:t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 w:rsidR="00F25FAF">
        <w:br/>
      </w:r>
      <w:r>
        <w:t>Les courbes obtenu</w:t>
      </w:r>
      <w:r w:rsidR="00B178A0">
        <w:t>e</w:t>
      </w:r>
      <w:r>
        <w:t xml:space="preserve">s sont identiques. Le caractère parfait du </w:t>
      </w:r>
      <w:r>
        <w:rPr>
          <w:b/>
        </w:rPr>
        <w:t>Transmetteur</w:t>
      </w:r>
      <w:r>
        <w:t xml:space="preserve"> est également visible dans le cas d’une génération al</w:t>
      </w:r>
      <w:r w:rsidR="00B178A0">
        <w:t>é</w:t>
      </w:r>
      <w:r>
        <w:t>a</w:t>
      </w:r>
      <w:r w:rsidR="00B178A0">
        <w:t>t</w:t>
      </w:r>
      <w:r>
        <w:t xml:space="preserve">oire. </w:t>
      </w:r>
      <w:r w:rsidR="00990669">
        <w:t>Il y a bien 10 symbole de générés.</w:t>
      </w:r>
    </w:p>
    <w:p w14:paraId="7FD73B5F" w14:textId="77777777" w:rsidR="005A0005" w:rsidRDefault="005A0005" w:rsidP="005A0005">
      <w:pPr>
        <w:pStyle w:val="Corpsdetexte"/>
        <w:jc w:val="left"/>
      </w:pPr>
    </w:p>
    <w:p w14:paraId="7F0DAABD" w14:textId="6EE031BC" w:rsidR="005A0005" w:rsidRDefault="00D610D4" w:rsidP="005A0005">
      <w:pPr>
        <w:pStyle w:val="Corpsdetexte"/>
        <w:jc w:val="left"/>
      </w:pPr>
      <w:r>
        <w:t>Dans les deux cas</w:t>
      </w:r>
      <w:r w:rsidR="005A0005">
        <w:t xml:space="preserve">, le TEB était de 0. Ce qui correspond bien à un </w:t>
      </w:r>
      <w:r w:rsidR="005A0005" w:rsidRPr="005A0005">
        <w:rPr>
          <w:b/>
        </w:rPr>
        <w:t>Transmetteur</w:t>
      </w:r>
      <w:r w:rsidR="005A0005">
        <w:t xml:space="preserve"> parfait.</w:t>
      </w:r>
      <w:r w:rsidRPr="00D610D4">
        <w:rPr>
          <w:noProof/>
        </w:rPr>
        <w:t xml:space="preserve"> </w:t>
      </w:r>
    </w:p>
    <w:p w14:paraId="0186FE11" w14:textId="500F758D" w:rsidR="00C70CEC" w:rsidRDefault="00D610D4" w:rsidP="00E56A55">
      <w:pPr>
        <w:pStyle w:val="Corpsdetexte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E14229" wp14:editId="369D98AC">
                <wp:simplePos x="0" y="0"/>
                <wp:positionH relativeFrom="column">
                  <wp:posOffset>1120775</wp:posOffset>
                </wp:positionH>
                <wp:positionV relativeFrom="paragraph">
                  <wp:posOffset>63500</wp:posOffset>
                </wp:positionV>
                <wp:extent cx="3513455" cy="501650"/>
                <wp:effectExtent l="0" t="0" r="0" b="6350"/>
                <wp:wrapSquare wrapText="bothSides"/>
                <wp:docPr id="13" name="Groupe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501650"/>
                          <a:chOff x="0" y="0"/>
                          <a:chExt cx="3513455" cy="501650"/>
                        </a:xfrm>
                      </wpg:grpSpPr>
                      <pic:pic xmlns:pic="http://schemas.openxmlformats.org/drawingml/2006/picture">
                        <pic:nvPicPr>
                          <pic:cNvPr id="11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345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Zone de texte 12"/>
                        <wps:cNvSpPr txBox="1"/>
                        <wps:spPr>
                          <a:xfrm>
                            <a:off x="0" y="243205"/>
                            <a:ext cx="351345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FA9ECAF" w14:textId="570487FA" w:rsidR="00D610D4" w:rsidRPr="00613D5B" w:rsidRDefault="00D610D4" w:rsidP="00D610D4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r w:rsidR="002B50BB">
                                <w:fldChar w:fldCharType="begin"/>
                              </w:r>
                              <w:r w:rsidR="002B50BB">
                                <w:instrText xml:space="preserve"> </w:instrText>
                              </w:r>
                              <w:r w:rsidR="002B50BB">
                                <w:instrText xml:space="preserve">SEQ Figure \* ARABIC </w:instrText>
                              </w:r>
                              <w:r w:rsidR="002B50BB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2B50BB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: Résultat TEB du deuxième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r 13" o:spid="_x0000_s1032" style="position:absolute;margin-left:88.25pt;margin-top:5pt;width:276.65pt;height:39.5pt;z-index:251664384" coordsize="3513455,5016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">
                <v:shape id="Image 6" o:spid="_x0000_s1033" type="#_x0000_t75" style="position:absolute;width:3513455;height:1860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">
                  <v:imagedata r:id="rId20" o:title=""/>
                  <v:path arrowok="t"/>
                </v:shape>
                <v:shape id="Zone de texte 12" o:spid="_x0000_s1034" type="#_x0000_t202" style="position:absolute;top:243205;width:3513455;height:258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76AqwwAA&#10;ANsAAAAPAAAAZHJzL2Rvd25yZXYueG1sRE9NawIxEL0L/Q9hCr1IzdaKlNUoIi1YL+LqxduwGTfb&#10;biZLktX135tCwds83ufMl71txIV8qB0reBtlIIhLp2uuFBwPX68fIEJE1tg4JgU3CrBcPA3mmGt3&#10;5T1diliJFMIhRwUmxjaXMpSGLIaRa4kTd3beYkzQV1J7vKZw28hxlk2lxZpTg8GW1obK36KzCnaT&#10;084Mu/PndjV599/Hbj39qQqlXp771QxEpD4+xP/ujU7zx/D3Szp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76AqwwAAANsAAAAPAAAAAAAAAAAAAAAAAJcCAABkcnMvZG93&#10;bnJldi54bWxQSwUGAAAAAAQABAD1AAAAhwMAAAAA&#10;" stroked="f">
                  <v:textbox style="mso-fit-shape-to-text:t" inset="0,0,0,0">
                    <w:txbxContent>
                      <w:p w14:paraId="5FA9ECAF" w14:textId="570487FA" w:rsidR="00D610D4" w:rsidRPr="00613D5B" w:rsidRDefault="00D610D4" w:rsidP="00D610D4">
                        <w:pPr>
                          <w:pStyle w:val="Lgende"/>
                          <w:jc w:val="center"/>
                          <w:rPr>
                            <w:sz w:val="20"/>
                          </w:rPr>
                        </w:pPr>
                        <w:r>
                          <w:t xml:space="preserve">Figure </w:t>
                        </w:r>
                        <w:r w:rsidR="002B50BB">
                          <w:fldChar w:fldCharType="begin"/>
                        </w:r>
                        <w:r w:rsidR="002B50BB">
                          <w:instrText xml:space="preserve"> </w:instrText>
                        </w:r>
                        <w:r w:rsidR="002B50BB">
                          <w:instrText xml:space="preserve">SEQ Figure \* ARABIC </w:instrText>
                        </w:r>
                        <w:r w:rsidR="002B50BB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2B50BB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: Résultat TEB du deuxième test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77E2E11" w14:textId="77777777" w:rsidR="002B50BB" w:rsidRDefault="002B50BB">
      <w:bookmarkStart w:id="3" w:name="_Toc304621678"/>
    </w:p>
    <w:p w14:paraId="3EBA4274" w14:textId="77777777" w:rsidR="002B50BB" w:rsidRDefault="002B50BB"/>
    <w:p w14:paraId="0A9434C9" w14:textId="77777777" w:rsidR="002B50BB" w:rsidRDefault="002B50BB"/>
    <w:p w14:paraId="3A78D071" w14:textId="77777777" w:rsidR="002B50BB" w:rsidRDefault="002B50BB" w:rsidP="002B50BB">
      <w:pPr>
        <w:ind w:firstLine="360"/>
      </w:pPr>
      <w:r>
        <w:t>Enfin, il nous a été de créer deux scripts permettant :</w:t>
      </w:r>
    </w:p>
    <w:p w14:paraId="78E41339" w14:textId="041642AA" w:rsidR="002B50BB" w:rsidRDefault="002B50BB" w:rsidP="002B50BB">
      <w:pPr>
        <w:pStyle w:val="Paragraphedeliste"/>
        <w:numPr>
          <w:ilvl w:val="0"/>
          <w:numId w:val="27"/>
        </w:numPr>
      </w:pPr>
      <w:r>
        <w:t xml:space="preserve">de compiler le projet et de générer la javadoc </w:t>
      </w:r>
    </w:p>
    <w:p w14:paraId="6B9D1407" w14:textId="422D9910" w:rsidR="002B50BB" w:rsidRDefault="002B50BB" w:rsidP="002B50BB">
      <w:pPr>
        <w:pStyle w:val="Paragraphedeliste"/>
        <w:numPr>
          <w:ilvl w:val="0"/>
          <w:numId w:val="27"/>
        </w:numPr>
      </w:pPr>
      <w:r>
        <w:t>de lancer l'application sur un jeu de tests.</w:t>
      </w:r>
    </w:p>
    <w:p w14:paraId="47953561" w14:textId="2690AFA2" w:rsidR="002B50BB" w:rsidRPr="002B50BB" w:rsidRDefault="002B50BB" w:rsidP="002B50BB">
      <w:pPr>
        <w:ind w:firstLine="360"/>
        <w:rPr>
          <w:rFonts w:asciiTheme="minorHAnsi" w:hAnsiTheme="minorHAnsi"/>
        </w:rPr>
      </w:pPr>
      <w:r>
        <w:t xml:space="preserve">C’est ce que nous avons fait avec le script </w:t>
      </w:r>
      <w:r w:rsidRPr="002B50BB">
        <w:rPr>
          <w:rFonts w:ascii="Consolas" w:hAnsi="Consolas"/>
        </w:rPr>
        <w:t>compilejavadoc.sh</w:t>
      </w:r>
      <w:r>
        <w:t xml:space="preserve"> et </w:t>
      </w:r>
      <w:r w:rsidRPr="002B50BB">
        <w:rPr>
          <w:rFonts w:ascii="Consolas" w:hAnsi="Consolas"/>
        </w:rPr>
        <w:t>starttest.sh</w:t>
      </w:r>
      <w:r>
        <w:rPr>
          <w:rFonts w:ascii="Consolas" w:hAnsi="Consolas"/>
        </w:rPr>
        <w:t>.</w:t>
      </w:r>
      <w:r>
        <w:rPr>
          <w:rFonts w:cs="Arial"/>
        </w:rPr>
        <w:t xml:space="preserve"> Un fichier README est également présent pour plus d’explications.</w:t>
      </w:r>
      <w:bookmarkStart w:id="4" w:name="_GoBack"/>
      <w:bookmarkEnd w:id="4"/>
      <w:r>
        <w:rPr>
          <w:rFonts w:asciiTheme="minorHAnsi" w:hAnsiTheme="minorHAnsi"/>
        </w:rPr>
        <w:t xml:space="preserve"> </w:t>
      </w:r>
    </w:p>
    <w:p w14:paraId="445E7FC7" w14:textId="60C25848" w:rsidR="004C5932" w:rsidRDefault="004C5932">
      <w:pPr>
        <w:rPr>
          <w:rFonts w:cs="Arial"/>
          <w:b/>
          <w:bCs/>
          <w:iCs/>
          <w:smallCaps/>
          <w:sz w:val="28"/>
          <w:szCs w:val="28"/>
        </w:rPr>
      </w:pPr>
      <w:r>
        <w:br w:type="page"/>
      </w:r>
    </w:p>
    <w:p w14:paraId="10ADBB23" w14:textId="105267A3" w:rsidR="00251BEE" w:rsidRDefault="00251BEE" w:rsidP="002B50BB">
      <w:pPr>
        <w:pStyle w:val="Titre2"/>
      </w:pPr>
      <w:r>
        <w:lastRenderedPageBreak/>
        <w:t>etape 2</w:t>
      </w:r>
      <w:bookmarkEnd w:id="3"/>
    </w:p>
    <w:p w14:paraId="6B6BD127" w14:textId="77777777" w:rsidR="00C70CEC" w:rsidRDefault="00C70CEC" w:rsidP="00251BEE">
      <w:pPr>
        <w:pStyle w:val="Titre2"/>
      </w:pPr>
      <w:r>
        <w:br w:type="page"/>
      </w:r>
    </w:p>
    <w:p w14:paraId="7CCAB1A6" w14:textId="1233E1D8" w:rsidR="00251BEE" w:rsidRDefault="00251BEE" w:rsidP="002B50BB">
      <w:pPr>
        <w:pStyle w:val="Titre2"/>
      </w:pPr>
      <w:bookmarkStart w:id="5" w:name="_Toc304621679"/>
      <w:r>
        <w:lastRenderedPageBreak/>
        <w:t>etape 3</w:t>
      </w:r>
      <w:bookmarkEnd w:id="5"/>
    </w:p>
    <w:p w14:paraId="33B8043F" w14:textId="77777777" w:rsidR="00C70CEC" w:rsidRDefault="00C70CEC" w:rsidP="00251BEE">
      <w:pPr>
        <w:pStyle w:val="Titre2"/>
      </w:pPr>
      <w:r>
        <w:br w:type="page"/>
      </w:r>
    </w:p>
    <w:p w14:paraId="44343A26" w14:textId="1AEDE6B2" w:rsidR="00251BEE" w:rsidRDefault="00251BEE" w:rsidP="00251BEE">
      <w:pPr>
        <w:pStyle w:val="Titre2"/>
      </w:pPr>
      <w:bookmarkStart w:id="6" w:name="_Toc304621680"/>
      <w:r>
        <w:lastRenderedPageBreak/>
        <w:t>etape 4</w:t>
      </w:r>
      <w:bookmarkEnd w:id="6"/>
    </w:p>
    <w:p w14:paraId="4F6D6E1E" w14:textId="77777777" w:rsidR="00C70CEC" w:rsidRDefault="00C70CEC" w:rsidP="00251BEE">
      <w:pPr>
        <w:pStyle w:val="Titre2"/>
      </w:pPr>
      <w:r>
        <w:br w:type="page"/>
      </w:r>
    </w:p>
    <w:p w14:paraId="12ED3967" w14:textId="300F20E3" w:rsidR="00251BEE" w:rsidRDefault="00251BEE" w:rsidP="00251BEE">
      <w:pPr>
        <w:pStyle w:val="Titre2"/>
      </w:pPr>
      <w:bookmarkStart w:id="7" w:name="_Toc304621681"/>
      <w:r>
        <w:lastRenderedPageBreak/>
        <w:t>etape 5</w:t>
      </w:r>
      <w:bookmarkEnd w:id="7"/>
    </w:p>
    <w:p w14:paraId="67E3F753" w14:textId="77777777" w:rsidR="00C70CEC" w:rsidRDefault="00C70CEC" w:rsidP="00251BEE">
      <w:pPr>
        <w:pStyle w:val="Titre2"/>
      </w:pPr>
      <w:r>
        <w:br w:type="page"/>
      </w:r>
    </w:p>
    <w:p w14:paraId="51010D4F" w14:textId="3FD4F5BC" w:rsidR="00AF221A" w:rsidRDefault="00251BEE" w:rsidP="00251BEE">
      <w:pPr>
        <w:pStyle w:val="Titre2"/>
      </w:pPr>
      <w:bookmarkStart w:id="8" w:name="_Toc304621682"/>
      <w:r>
        <w:lastRenderedPageBreak/>
        <w:t>etape finale</w:t>
      </w:r>
      <w:bookmarkEnd w:id="8"/>
    </w:p>
    <w:p w14:paraId="42E7A87A" w14:textId="5F36B76C" w:rsidR="00306494" w:rsidRDefault="00C70CEC" w:rsidP="00C70CEC">
      <w:pPr>
        <w:pStyle w:val="Titre1"/>
      </w:pPr>
      <w:bookmarkStart w:id="9" w:name="_Toc304621683"/>
      <w:r>
        <w:t>Conclusion</w:t>
      </w:r>
      <w:bookmarkEnd w:id="9"/>
    </w:p>
    <w:p w14:paraId="4C37315A" w14:textId="77777777" w:rsidR="00306494" w:rsidRDefault="00306494">
      <w:pPr>
        <w:pStyle w:val="Corpsdetexte"/>
        <w:sectPr w:rsidR="00306494">
          <w:pgSz w:w="11899" w:h="16838" w:code="9"/>
          <w:pgMar w:top="1418" w:right="1418" w:bottom="1418" w:left="1418" w:header="567" w:footer="567" w:gutter="0"/>
          <w:cols w:space="708"/>
        </w:sectPr>
      </w:pPr>
    </w:p>
    <w:p w14:paraId="7C6D2C26" w14:textId="77777777" w:rsidR="00306494" w:rsidRDefault="00306494" w:rsidP="00C70CEC">
      <w:pPr>
        <w:pStyle w:val="Sous-titre"/>
        <w:jc w:val="left"/>
      </w:pPr>
      <w:r>
        <w:lastRenderedPageBreak/>
        <w:t>Annexe</w:t>
      </w:r>
    </w:p>
    <w:p w14:paraId="0343A193" w14:textId="77777777" w:rsidR="00306494" w:rsidRDefault="00306494">
      <w:pPr>
        <w:pStyle w:val="Annexe1"/>
      </w:pPr>
      <w:bookmarkStart w:id="10" w:name="_Toc304621684"/>
      <w:r>
        <w:t>Annexe 1</w:t>
      </w:r>
      <w:bookmarkEnd w:id="10"/>
    </w:p>
    <w:p w14:paraId="549A29F1" w14:textId="77777777" w:rsidR="00306494" w:rsidRDefault="00306494">
      <w:pPr>
        <w:pStyle w:val="Annexe2"/>
      </w:pPr>
      <w:bookmarkStart w:id="11" w:name="_Toc304621685"/>
      <w:r>
        <w:t>Annexe 2</w:t>
      </w:r>
      <w:bookmarkEnd w:id="11"/>
    </w:p>
    <w:p w14:paraId="3947DC78" w14:textId="77777777" w:rsidR="00306494" w:rsidRDefault="00306494">
      <w:pPr>
        <w:pStyle w:val="Annexe3"/>
      </w:pPr>
      <w:bookmarkStart w:id="12" w:name="_Toc304621686"/>
      <w:r>
        <w:t>Annexe 3</w:t>
      </w:r>
      <w:bookmarkEnd w:id="12"/>
    </w:p>
    <w:p w14:paraId="14E1B0E0" w14:textId="77777777" w:rsidR="00306494" w:rsidRDefault="00306494">
      <w:pPr>
        <w:pStyle w:val="Corpsdetexte"/>
        <w:sectPr w:rsidR="00306494">
          <w:pgSz w:w="11899" w:h="16838" w:code="9"/>
          <w:pgMar w:top="1418" w:right="1418" w:bottom="1418" w:left="1418" w:header="567" w:footer="567" w:gutter="0"/>
          <w:cols w:space="708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3"/>
      </w:tblGrid>
      <w:tr w:rsidR="00306494" w14:paraId="30EBF631" w14:textId="77777777">
        <w:tc>
          <w:tcPr>
            <w:tcW w:w="9203" w:type="dxa"/>
          </w:tcPr>
          <w:p w14:paraId="314B4D94" w14:textId="77777777" w:rsidR="00306494" w:rsidRDefault="00F73A41">
            <w:pPr>
              <w:pStyle w:val="Corpsdetexte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5FCF6C6" wp14:editId="2493CA72">
                  <wp:extent cx="2503805" cy="4409440"/>
                  <wp:effectExtent l="0" t="0" r="10795" b="10160"/>
                  <wp:docPr id="1" name="Image 1" descr="3_adresses_doss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_adresses_doss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805" cy="440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07DF4" w14:textId="77777777" w:rsidR="00306494" w:rsidRDefault="00306494">
      <w:pPr>
        <w:pStyle w:val="Corpsdetexte"/>
      </w:pPr>
    </w:p>
    <w:sectPr w:rsidR="00306494">
      <w:headerReference w:type="default" r:id="rId22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1E7C0" w14:textId="77777777" w:rsidR="00F05DA1" w:rsidRDefault="00F05DA1">
      <w:pPr>
        <w:pStyle w:val="TM4"/>
      </w:pPr>
      <w:r>
        <w:separator/>
      </w:r>
    </w:p>
  </w:endnote>
  <w:endnote w:type="continuationSeparator" w:id="0">
    <w:p w14:paraId="58C1F7F6" w14:textId="77777777" w:rsidR="00F05DA1" w:rsidRDefault="00F05DA1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altName w:val="ＭＳ ゴシック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110FF" w14:textId="77777777" w:rsidR="00F05DA1" w:rsidRDefault="00F05DA1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2D5B1E0" w14:textId="77777777" w:rsidR="00F05DA1" w:rsidRDefault="00F05D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C96AC" w14:textId="77777777" w:rsidR="00F05DA1" w:rsidRDefault="00F05DA1">
    <w:pPr>
      <w:pStyle w:val="Pieddepage"/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 wp14:anchorId="2450AD46" wp14:editId="4614106D">
          <wp:simplePos x="0" y="0"/>
          <wp:positionH relativeFrom="column">
            <wp:posOffset>0</wp:posOffset>
          </wp:positionH>
          <wp:positionV relativeFrom="paragraph">
            <wp:posOffset>-6367780</wp:posOffset>
          </wp:positionV>
          <wp:extent cx="3866515" cy="957580"/>
          <wp:effectExtent l="0" t="0" r="0" b="7620"/>
          <wp:wrapNone/>
          <wp:docPr id="30" name="Image 30" descr="bandeaux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bandeaux_bretag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8"/>
                  <a:stretch>
                    <a:fillRect/>
                  </a:stretch>
                </pic:blipFill>
                <pic:spPr bwMode="auto">
                  <a:xfrm>
                    <a:off x="0" y="0"/>
                    <a:ext cx="3866515" cy="95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Cs w:val="20"/>
      </w:rPr>
      <w:drawing>
        <wp:anchor distT="0" distB="0" distL="114300" distR="114300" simplePos="0" relativeHeight="251658240" behindDoc="0" locked="0" layoutInCell="1" allowOverlap="1" wp14:anchorId="0AC6EFB5" wp14:editId="0CE69885">
          <wp:simplePos x="0" y="0"/>
          <wp:positionH relativeFrom="column">
            <wp:posOffset>0</wp:posOffset>
          </wp:positionH>
          <wp:positionV relativeFrom="paragraph">
            <wp:posOffset>-1235710</wp:posOffset>
          </wp:positionV>
          <wp:extent cx="964565" cy="964565"/>
          <wp:effectExtent l="0" t="0" r="635" b="635"/>
          <wp:wrapNone/>
          <wp:docPr id="29" name="Image 29" descr="tdl_entete_bretag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tdl_entete_bretag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46255" w14:textId="77777777" w:rsidR="00F05DA1" w:rsidRDefault="00F05DA1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 wp14:anchorId="33A03DA6" wp14:editId="2569CD57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0" t="0" r="635" b="5715"/>
          <wp:wrapNone/>
          <wp:docPr id="25" name="Image 25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918"/>
      <w:gridCol w:w="1438"/>
      <w:gridCol w:w="3923"/>
    </w:tblGrid>
    <w:tr w:rsidR="00F05DA1" w14:paraId="1129100C" w14:textId="77777777">
      <w:tc>
        <w:tcPr>
          <w:tcW w:w="3091" w:type="dxa"/>
        </w:tcPr>
        <w:p w14:paraId="16C6416D" w14:textId="77777777" w:rsidR="00F05DA1" w:rsidRDefault="00F05DA1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14:paraId="4EC8AC11" w14:textId="77777777" w:rsidR="00F05DA1" w:rsidRDefault="00F05DA1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2B50BB">
            <w:rPr>
              <w:rStyle w:val="Numrodepage"/>
              <w:noProof/>
            </w:rPr>
            <w:t>5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14:paraId="037DEE3B" w14:textId="77777777" w:rsidR="00F05DA1" w:rsidRDefault="00F05DA1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14:paraId="6F596231" w14:textId="77777777" w:rsidR="00F05DA1" w:rsidRDefault="00F05DA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A39F3" w14:textId="77777777" w:rsidR="00F05DA1" w:rsidRDefault="00F05DA1">
      <w:pPr>
        <w:pStyle w:val="TM4"/>
      </w:pPr>
      <w:r>
        <w:separator/>
      </w:r>
    </w:p>
  </w:footnote>
  <w:footnote w:type="continuationSeparator" w:id="0">
    <w:p w14:paraId="339FB1EA" w14:textId="77777777" w:rsidR="00F05DA1" w:rsidRDefault="00F05DA1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8D915" w14:textId="77777777" w:rsidR="00F05DA1" w:rsidRDefault="00F05DA1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 wp14:anchorId="0575EEC7" wp14:editId="1855EE36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0" t="0" r="8890" b="635"/>
          <wp:wrapNone/>
          <wp:docPr id="24" name="Image 24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80"/>
      <w:gridCol w:w="3917"/>
      <w:gridCol w:w="2682"/>
    </w:tblGrid>
    <w:tr w:rsidR="00F05DA1" w14:paraId="2EBE9C69" w14:textId="77777777">
      <w:trPr>
        <w:jc w:val="center"/>
      </w:trPr>
      <w:tc>
        <w:tcPr>
          <w:tcW w:w="3091" w:type="dxa"/>
        </w:tcPr>
        <w:p w14:paraId="1D4F86FF" w14:textId="77777777" w:rsidR="00F05DA1" w:rsidRDefault="00F05DA1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14:paraId="0EFAB3B0" w14:textId="77777777" w:rsidR="00F05DA1" w:rsidRDefault="00F05DA1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14:paraId="42CC329D" w14:textId="77777777" w:rsidR="00F05DA1" w:rsidRDefault="00F05DA1">
          <w:pPr>
            <w:jc w:val="right"/>
            <w:rPr>
              <w:sz w:val="16"/>
              <w:szCs w:val="16"/>
            </w:rPr>
          </w:pPr>
        </w:p>
      </w:tc>
    </w:tr>
  </w:tbl>
  <w:p w14:paraId="618326C8" w14:textId="77777777" w:rsidR="00F05DA1" w:rsidRDefault="00F05DA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80"/>
      <w:gridCol w:w="3917"/>
      <w:gridCol w:w="2682"/>
    </w:tblGrid>
    <w:tr w:rsidR="00F05DA1" w14:paraId="70501E24" w14:textId="77777777">
      <w:trPr>
        <w:jc w:val="center"/>
      </w:trPr>
      <w:tc>
        <w:tcPr>
          <w:tcW w:w="3091" w:type="dxa"/>
        </w:tcPr>
        <w:p w14:paraId="7AF2912E" w14:textId="77777777" w:rsidR="00F05DA1" w:rsidRDefault="00F05DA1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14:paraId="46B89C54" w14:textId="77777777" w:rsidR="00F05DA1" w:rsidRDefault="00F05DA1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14:paraId="33521DDB" w14:textId="77777777" w:rsidR="00F05DA1" w:rsidRDefault="00F05DA1">
          <w:pPr>
            <w:jc w:val="right"/>
            <w:rPr>
              <w:sz w:val="16"/>
              <w:szCs w:val="16"/>
            </w:rPr>
          </w:pPr>
        </w:p>
      </w:tc>
    </w:tr>
  </w:tbl>
  <w:p w14:paraId="4CA14523" w14:textId="77777777" w:rsidR="00F05DA1" w:rsidRDefault="00F05DA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>
    <w:nsid w:val="0C09587E"/>
    <w:multiLevelType w:val="hybridMultilevel"/>
    <w:tmpl w:val="2CF4F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3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3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5">
    <w:nsid w:val="2ACD2660"/>
    <w:multiLevelType w:val="multilevel"/>
    <w:tmpl w:val="D876E3BE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2EFD5984"/>
    <w:multiLevelType w:val="multilevel"/>
    <w:tmpl w:val="817E2BF6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2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357C2587"/>
    <w:multiLevelType w:val="multilevel"/>
    <w:tmpl w:val="5DAAB796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4B764374"/>
    <w:multiLevelType w:val="multilevel"/>
    <w:tmpl w:val="D876E3BE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B610EE"/>
    <w:multiLevelType w:val="multilevel"/>
    <w:tmpl w:val="9864BD44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13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0702C5"/>
    <w:multiLevelType w:val="hybridMultilevel"/>
    <w:tmpl w:val="8B5486E4"/>
    <w:lvl w:ilvl="0" w:tplc="040C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B4F77DE"/>
    <w:multiLevelType w:val="multilevel"/>
    <w:tmpl w:val="D876E3BE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6D36708F"/>
    <w:multiLevelType w:val="hybridMultilevel"/>
    <w:tmpl w:val="F95602DE"/>
    <w:lvl w:ilvl="0" w:tplc="040C000F">
      <w:start w:val="1"/>
      <w:numFmt w:val="decimal"/>
      <w:lvlText w:val="%1."/>
      <w:lvlJc w:val="left"/>
      <w:pPr>
        <w:ind w:left="1339" w:hanging="360"/>
      </w:pPr>
    </w:lvl>
    <w:lvl w:ilvl="1" w:tplc="040C0019" w:tentative="1">
      <w:start w:val="1"/>
      <w:numFmt w:val="lowerLetter"/>
      <w:lvlText w:val="%2."/>
      <w:lvlJc w:val="left"/>
      <w:pPr>
        <w:ind w:left="2059" w:hanging="360"/>
      </w:pPr>
    </w:lvl>
    <w:lvl w:ilvl="2" w:tplc="040C001B" w:tentative="1">
      <w:start w:val="1"/>
      <w:numFmt w:val="lowerRoman"/>
      <w:lvlText w:val="%3."/>
      <w:lvlJc w:val="right"/>
      <w:pPr>
        <w:ind w:left="2779" w:hanging="180"/>
      </w:pPr>
    </w:lvl>
    <w:lvl w:ilvl="3" w:tplc="040C000F" w:tentative="1">
      <w:start w:val="1"/>
      <w:numFmt w:val="decimal"/>
      <w:lvlText w:val="%4."/>
      <w:lvlJc w:val="left"/>
      <w:pPr>
        <w:ind w:left="3499" w:hanging="360"/>
      </w:pPr>
    </w:lvl>
    <w:lvl w:ilvl="4" w:tplc="040C0019" w:tentative="1">
      <w:start w:val="1"/>
      <w:numFmt w:val="lowerLetter"/>
      <w:lvlText w:val="%5."/>
      <w:lvlJc w:val="left"/>
      <w:pPr>
        <w:ind w:left="4219" w:hanging="360"/>
      </w:pPr>
    </w:lvl>
    <w:lvl w:ilvl="5" w:tplc="040C001B" w:tentative="1">
      <w:start w:val="1"/>
      <w:numFmt w:val="lowerRoman"/>
      <w:lvlText w:val="%6."/>
      <w:lvlJc w:val="right"/>
      <w:pPr>
        <w:ind w:left="4939" w:hanging="180"/>
      </w:pPr>
    </w:lvl>
    <w:lvl w:ilvl="6" w:tplc="040C000F" w:tentative="1">
      <w:start w:val="1"/>
      <w:numFmt w:val="decimal"/>
      <w:lvlText w:val="%7."/>
      <w:lvlJc w:val="left"/>
      <w:pPr>
        <w:ind w:left="5659" w:hanging="360"/>
      </w:pPr>
    </w:lvl>
    <w:lvl w:ilvl="7" w:tplc="040C0019" w:tentative="1">
      <w:start w:val="1"/>
      <w:numFmt w:val="lowerLetter"/>
      <w:lvlText w:val="%8."/>
      <w:lvlJc w:val="left"/>
      <w:pPr>
        <w:ind w:left="6379" w:hanging="360"/>
      </w:pPr>
    </w:lvl>
    <w:lvl w:ilvl="8" w:tplc="040C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27">
    <w:nsid w:val="706A5E91"/>
    <w:multiLevelType w:val="multilevel"/>
    <w:tmpl w:val="83F6F422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9">
    <w:nsid w:val="72ED4618"/>
    <w:multiLevelType w:val="multilevel"/>
    <w:tmpl w:val="83F6F422"/>
    <w:lvl w:ilvl="0">
      <w:start w:val="1"/>
      <w:numFmt w:val="decimal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30"/>
  </w:num>
  <w:num w:numId="2">
    <w:abstractNumId w:val="16"/>
  </w:num>
  <w:num w:numId="3">
    <w:abstractNumId w:val="14"/>
  </w:num>
  <w:num w:numId="4">
    <w:abstractNumId w:val="31"/>
  </w:num>
  <w:num w:numId="5">
    <w:abstractNumId w:val="28"/>
  </w:num>
  <w:num w:numId="6">
    <w:abstractNumId w:val="21"/>
  </w:num>
  <w:num w:numId="7">
    <w:abstractNumId w:val="12"/>
  </w:num>
  <w:num w:numId="8">
    <w:abstractNumId w:val="10"/>
  </w:num>
  <w:num w:numId="9">
    <w:abstractNumId w:val="13"/>
  </w:num>
  <w:num w:numId="10">
    <w:abstractNumId w:val="2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2"/>
  </w:num>
  <w:num w:numId="22">
    <w:abstractNumId w:val="19"/>
  </w:num>
  <w:num w:numId="23">
    <w:abstractNumId w:val="25"/>
  </w:num>
  <w:num w:numId="24">
    <w:abstractNumId w:val="18"/>
  </w:num>
  <w:num w:numId="25">
    <w:abstractNumId w:val="26"/>
  </w:num>
  <w:num w:numId="26">
    <w:abstractNumId w:val="11"/>
  </w:num>
  <w:num w:numId="27">
    <w:abstractNumId w:val="24"/>
  </w:num>
  <w:num w:numId="28">
    <w:abstractNumId w:val="15"/>
  </w:num>
  <w:num w:numId="29">
    <w:abstractNumId w:val="20"/>
  </w:num>
  <w:num w:numId="30">
    <w:abstractNumId w:val="17"/>
  </w:num>
  <w:num w:numId="31">
    <w:abstractNumId w:val="2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41"/>
    <w:rsid w:val="00002349"/>
    <w:rsid w:val="00005021"/>
    <w:rsid w:val="000541EA"/>
    <w:rsid w:val="00060896"/>
    <w:rsid w:val="0007277B"/>
    <w:rsid w:val="000A13CF"/>
    <w:rsid w:val="00105EAA"/>
    <w:rsid w:val="00197159"/>
    <w:rsid w:val="001B109A"/>
    <w:rsid w:val="00237C4B"/>
    <w:rsid w:val="002431F0"/>
    <w:rsid w:val="00251BEE"/>
    <w:rsid w:val="0025421C"/>
    <w:rsid w:val="002A01BF"/>
    <w:rsid w:val="002B33BB"/>
    <w:rsid w:val="002B3E02"/>
    <w:rsid w:val="002B50BB"/>
    <w:rsid w:val="00306494"/>
    <w:rsid w:val="00306C21"/>
    <w:rsid w:val="00322CC1"/>
    <w:rsid w:val="00343DF8"/>
    <w:rsid w:val="00356035"/>
    <w:rsid w:val="00361AB0"/>
    <w:rsid w:val="003B3FD3"/>
    <w:rsid w:val="004246EC"/>
    <w:rsid w:val="00475298"/>
    <w:rsid w:val="004C5932"/>
    <w:rsid w:val="004E2E7B"/>
    <w:rsid w:val="00516E82"/>
    <w:rsid w:val="00555741"/>
    <w:rsid w:val="0058242F"/>
    <w:rsid w:val="00592780"/>
    <w:rsid w:val="005A0005"/>
    <w:rsid w:val="005C371C"/>
    <w:rsid w:val="005E66B9"/>
    <w:rsid w:val="005F42B1"/>
    <w:rsid w:val="005F69D2"/>
    <w:rsid w:val="00602477"/>
    <w:rsid w:val="00604EAA"/>
    <w:rsid w:val="00646394"/>
    <w:rsid w:val="00647195"/>
    <w:rsid w:val="00676692"/>
    <w:rsid w:val="0068343C"/>
    <w:rsid w:val="00707DB4"/>
    <w:rsid w:val="00722CA0"/>
    <w:rsid w:val="00725C38"/>
    <w:rsid w:val="007544E8"/>
    <w:rsid w:val="007823FB"/>
    <w:rsid w:val="007842D4"/>
    <w:rsid w:val="007F4867"/>
    <w:rsid w:val="007F644A"/>
    <w:rsid w:val="00832588"/>
    <w:rsid w:val="009809A2"/>
    <w:rsid w:val="00990669"/>
    <w:rsid w:val="009D6074"/>
    <w:rsid w:val="00AF221A"/>
    <w:rsid w:val="00AF7FE7"/>
    <w:rsid w:val="00B178A0"/>
    <w:rsid w:val="00B2682A"/>
    <w:rsid w:val="00B469EC"/>
    <w:rsid w:val="00B4763B"/>
    <w:rsid w:val="00B86C82"/>
    <w:rsid w:val="00BA7D29"/>
    <w:rsid w:val="00C14156"/>
    <w:rsid w:val="00C202A6"/>
    <w:rsid w:val="00C50EDD"/>
    <w:rsid w:val="00C6046F"/>
    <w:rsid w:val="00C70CEC"/>
    <w:rsid w:val="00C951C8"/>
    <w:rsid w:val="00CC1647"/>
    <w:rsid w:val="00CC4C66"/>
    <w:rsid w:val="00CE053A"/>
    <w:rsid w:val="00D610D4"/>
    <w:rsid w:val="00D70B40"/>
    <w:rsid w:val="00D82636"/>
    <w:rsid w:val="00D8398E"/>
    <w:rsid w:val="00D85184"/>
    <w:rsid w:val="00DA49D6"/>
    <w:rsid w:val="00E56A55"/>
    <w:rsid w:val="00E651C2"/>
    <w:rsid w:val="00E732E0"/>
    <w:rsid w:val="00EC4503"/>
    <w:rsid w:val="00F05DA1"/>
    <w:rsid w:val="00F25FAF"/>
    <w:rsid w:val="00F3197A"/>
    <w:rsid w:val="00F32659"/>
    <w:rsid w:val="00F73A41"/>
    <w:rsid w:val="00F9677B"/>
    <w:rsid w:val="00FF32AC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A3AD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Corpsdetexte"/>
    <w:qFormat/>
    <w:pPr>
      <w:keepNext/>
      <w:numPr>
        <w:numId w:val="2"/>
      </w:numPr>
      <w:spacing w:before="360" w:after="240"/>
      <w:outlineLvl w:val="0"/>
    </w:pPr>
    <w:rPr>
      <w:b/>
      <w:caps/>
      <w:color w:val="A8B50A"/>
      <w:kern w:val="32"/>
      <w:sz w:val="32"/>
      <w:szCs w:val="32"/>
    </w:rPr>
  </w:style>
  <w:style w:type="paragraph" w:styleId="Titre2">
    <w:name w:val="heading 2"/>
    <w:basedOn w:val="Normal"/>
    <w:next w:val="Corpsdetexte"/>
    <w:link w:val="Titre2Car"/>
    <w:qFormat/>
    <w:pPr>
      <w:keepNext/>
      <w:numPr>
        <w:ilvl w:val="1"/>
        <w:numId w:val="2"/>
      </w:numPr>
      <w:spacing w:before="240" w:after="120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Corpsdetexte"/>
    <w:qFormat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customStyle="1" w:styleId="Titre2Car">
    <w:name w:val="Titre 2 Car"/>
    <w:link w:val="Titre2"/>
    <w:rsid w:val="00AF221A"/>
    <w:rPr>
      <w:rFonts w:ascii="Arial" w:hAnsi="Arial" w:cs="Arial"/>
      <w:b/>
      <w:bCs/>
      <w:iCs/>
      <w:smallCaps/>
      <w:sz w:val="28"/>
      <w:szCs w:val="28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pPr>
      <w:spacing w:after="480"/>
      <w:jc w:val="center"/>
    </w:pPr>
    <w:rPr>
      <w:rFonts w:cs="Arial"/>
      <w:b/>
      <w:color w:val="A8B50A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rsid w:val="00C6046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C6046F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nhideWhenUsed/>
    <w:qFormat/>
    <w:rsid w:val="00F05DA1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B5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Corpsdetexte"/>
    <w:qFormat/>
    <w:pPr>
      <w:keepNext/>
      <w:numPr>
        <w:numId w:val="2"/>
      </w:numPr>
      <w:spacing w:before="360" w:after="240"/>
      <w:outlineLvl w:val="0"/>
    </w:pPr>
    <w:rPr>
      <w:b/>
      <w:caps/>
      <w:color w:val="A8B50A"/>
      <w:kern w:val="32"/>
      <w:sz w:val="32"/>
      <w:szCs w:val="32"/>
    </w:rPr>
  </w:style>
  <w:style w:type="paragraph" w:styleId="Titre2">
    <w:name w:val="heading 2"/>
    <w:basedOn w:val="Normal"/>
    <w:next w:val="Corpsdetexte"/>
    <w:link w:val="Titre2Car"/>
    <w:qFormat/>
    <w:pPr>
      <w:keepNext/>
      <w:numPr>
        <w:ilvl w:val="1"/>
        <w:numId w:val="2"/>
      </w:numPr>
      <w:spacing w:before="240" w:after="120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Corpsdetexte"/>
    <w:qFormat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customStyle="1" w:styleId="Titre2Car">
    <w:name w:val="Titre 2 Car"/>
    <w:link w:val="Titre2"/>
    <w:rsid w:val="00AF221A"/>
    <w:rPr>
      <w:rFonts w:ascii="Arial" w:hAnsi="Arial" w:cs="Arial"/>
      <w:b/>
      <w:bCs/>
      <w:iCs/>
      <w:smallCaps/>
      <w:sz w:val="28"/>
      <w:szCs w:val="28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pPr>
      <w:spacing w:after="480"/>
      <w:jc w:val="center"/>
    </w:pPr>
    <w:rPr>
      <w:rFonts w:cs="Arial"/>
      <w:b/>
      <w:color w:val="A8B50A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link w:val="TextedebullesCar"/>
    <w:rsid w:val="00C6046F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C6046F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nhideWhenUsed/>
    <w:qFormat/>
    <w:rsid w:val="00F05DA1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B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jpeg"/><Relationship Id="rId22" Type="http://schemas.openxmlformats.org/officeDocument/2006/relationships/header" Target="head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footer" Target="footer4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ierrick:Documents:TelecomBretagne:Modele_Rapport_Telecom_Bretagne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23234C-7D04-554D-81E5-868C1DE0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Modele_Rapport_Telecom_Bretagne.dot</Template>
  <TotalTime>68</TotalTime>
  <Pages>13</Pages>
  <Words>750</Words>
  <Characters>4128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Manager/>
  <Company/>
  <LinksUpToDate>false</LinksUpToDate>
  <CharactersWithSpaces>4869</CharactersWithSpaces>
  <SharedDoc>false</SharedDoc>
  <HyperlinkBase/>
  <HLinks>
    <vt:vector size="30" baseType="variant">
      <vt:variant>
        <vt:i4>5373968</vt:i4>
      </vt:variant>
      <vt:variant>
        <vt:i4>3651</vt:i4>
      </vt:variant>
      <vt:variant>
        <vt:i4>1025</vt:i4>
      </vt:variant>
      <vt:variant>
        <vt:i4>1</vt:i4>
      </vt:variant>
      <vt:variant>
        <vt:lpwstr>3_adresses_dossier</vt:lpwstr>
      </vt:variant>
      <vt:variant>
        <vt:lpwstr/>
      </vt:variant>
      <vt:variant>
        <vt:i4>5439544</vt:i4>
      </vt:variant>
      <vt:variant>
        <vt:i4>-1</vt:i4>
      </vt:variant>
      <vt:variant>
        <vt:i4>2073</vt:i4>
      </vt:variant>
      <vt:variant>
        <vt:i4>1</vt:i4>
      </vt:variant>
      <vt:variant>
        <vt:lpwstr>tdl_entete_institut</vt:lpwstr>
      </vt:variant>
      <vt:variant>
        <vt:lpwstr/>
      </vt:variant>
      <vt:variant>
        <vt:i4>1704025</vt:i4>
      </vt:variant>
      <vt:variant>
        <vt:i4>-1</vt:i4>
      </vt:variant>
      <vt:variant>
        <vt:i4>2072</vt:i4>
      </vt:variant>
      <vt:variant>
        <vt:i4>1</vt:i4>
      </vt:variant>
      <vt:variant>
        <vt:lpwstr>bandeaux_institut</vt:lpwstr>
      </vt:variant>
      <vt:variant>
        <vt:lpwstr/>
      </vt:variant>
      <vt:variant>
        <vt:i4>6094886</vt:i4>
      </vt:variant>
      <vt:variant>
        <vt:i4>-1</vt:i4>
      </vt:variant>
      <vt:variant>
        <vt:i4>2077</vt:i4>
      </vt:variant>
      <vt:variant>
        <vt:i4>1</vt:i4>
      </vt:variant>
      <vt:variant>
        <vt:lpwstr>tdl_entete_bretagne</vt:lpwstr>
      </vt:variant>
      <vt:variant>
        <vt:lpwstr/>
      </vt:variant>
      <vt:variant>
        <vt:i4>1310791</vt:i4>
      </vt:variant>
      <vt:variant>
        <vt:i4>-1</vt:i4>
      </vt:variant>
      <vt:variant>
        <vt:i4>2078</vt:i4>
      </vt:variant>
      <vt:variant>
        <vt:i4>1</vt:i4>
      </vt:variant>
      <vt:variant>
        <vt:lpwstr>bandeaux_bretagne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subject/>
  <dc:creator>pierrick</dc:creator>
  <cp:keywords/>
  <cp:lastModifiedBy>pierrick</cp:lastModifiedBy>
  <cp:revision>94</cp:revision>
  <cp:lastPrinted>2008-04-15T12:31:00Z</cp:lastPrinted>
  <dcterms:created xsi:type="dcterms:W3CDTF">2015-09-19T12:37:00Z</dcterms:created>
  <dcterms:modified xsi:type="dcterms:W3CDTF">2015-09-24T19:36:00Z</dcterms:modified>
  <cp:category/>
</cp:coreProperties>
</file>